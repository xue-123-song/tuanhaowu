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B9B3" w14:textId="0BAF811D" w:rsidR="005B7BAE" w:rsidRDefault="005B7BAE">
      <w:pPr>
        <w:pStyle w:val="ab"/>
        <w:jc w:val="right"/>
      </w:pPr>
    </w:p>
    <w:p w14:paraId="4323CCD0" w14:textId="713699B1" w:rsidR="005B7BAE" w:rsidRDefault="00C524C5" w:rsidP="0048297E">
      <w:pPr>
        <w:pStyle w:val="ab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8297E">
        <w:rPr>
          <w:rFonts w:ascii="Arial" w:hAnsi="Arial" w:hint="eastAsia"/>
        </w:rPr>
        <w:t>社区团购</w:t>
      </w:r>
      <w:r w:rsidR="0048297E">
        <w:rPr>
          <w:rFonts w:ascii="Arial" w:hAnsi="Arial" w:hint="eastAsia"/>
        </w:rPr>
        <w:t>A</w:t>
      </w:r>
      <w:r w:rsidR="0048297E">
        <w:rPr>
          <w:rFonts w:ascii="Arial" w:hAnsi="Arial"/>
        </w:rPr>
        <w:t>PP</w:t>
      </w:r>
      <w:r>
        <w:rPr>
          <w:rFonts w:ascii="Arial" w:hAnsi="Arial" w:hint="eastAsia"/>
        </w:rPr>
        <w:t>项</w:t>
      </w:r>
      <w:r>
        <w:rPr>
          <w:rFonts w:ascii="Arial" w:hAnsi="Arial"/>
        </w:rPr>
        <w:t>目</w:t>
      </w:r>
      <w:r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4F7517A9" w14:textId="4F27E48B" w:rsidR="005B7BAE" w:rsidRDefault="005B7BAE" w:rsidP="0048297E">
      <w:pPr>
        <w:jc w:val="center"/>
      </w:pPr>
    </w:p>
    <w:p w14:paraId="5A198EE7" w14:textId="77777777" w:rsidR="005B7BAE" w:rsidRDefault="005B7BAE" w:rsidP="0048297E">
      <w:pPr>
        <w:pStyle w:val="ab"/>
      </w:pPr>
    </w:p>
    <w:p w14:paraId="218C0BF6" w14:textId="77777777" w:rsidR="005B7BAE" w:rsidRDefault="00C524C5" w:rsidP="0048297E">
      <w:pPr>
        <w:pStyle w:val="ab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4B3A041" w14:textId="77777777" w:rsidR="005B7BAE" w:rsidRDefault="005B7BAE" w:rsidP="0048297E">
      <w:pPr>
        <w:pStyle w:val="ab"/>
        <w:rPr>
          <w:sz w:val="28"/>
        </w:rPr>
      </w:pPr>
    </w:p>
    <w:p w14:paraId="4A17A6D1" w14:textId="77777777" w:rsidR="005B7BAE" w:rsidRDefault="005B7BAE"/>
    <w:p w14:paraId="1864E3DB" w14:textId="77777777" w:rsidR="005B7BAE" w:rsidRDefault="005B7BAE">
      <w:pPr>
        <w:sectPr w:rsidR="005B7BAE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185FC7B" w14:textId="77777777" w:rsidR="005B7BAE" w:rsidRDefault="00C524C5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B7BAE" w14:paraId="250076DA" w14:textId="77777777">
        <w:tc>
          <w:tcPr>
            <w:tcW w:w="2304" w:type="dxa"/>
          </w:tcPr>
          <w:p w14:paraId="3C33F62A" w14:textId="77777777" w:rsidR="005B7BAE" w:rsidRDefault="00C524C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0779049" w14:textId="77777777" w:rsidR="005B7BAE" w:rsidRDefault="00C524C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5E710FD" w14:textId="77777777" w:rsidR="005B7BAE" w:rsidRDefault="00C524C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C83BD43" w14:textId="77777777" w:rsidR="005B7BAE" w:rsidRDefault="00C524C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B7BAE" w14:paraId="234DA919" w14:textId="77777777">
        <w:tc>
          <w:tcPr>
            <w:tcW w:w="2304" w:type="dxa"/>
          </w:tcPr>
          <w:p w14:paraId="28D91893" w14:textId="77777777" w:rsidR="005B7BAE" w:rsidRDefault="00C524C5">
            <w:pPr>
              <w:pStyle w:val="Tabletext"/>
            </w:pPr>
            <w:r>
              <w:rPr>
                <w:rFonts w:ascii="Times New Roman" w:hint="eastAsia"/>
              </w:rPr>
              <w:t>2022/6/20</w:t>
            </w:r>
          </w:p>
        </w:tc>
        <w:tc>
          <w:tcPr>
            <w:tcW w:w="1152" w:type="dxa"/>
          </w:tcPr>
          <w:p w14:paraId="641A5F4A" w14:textId="77777777" w:rsidR="005B7BAE" w:rsidRDefault="00C524C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62C68E78" w14:textId="218FB6C2" w:rsidR="005B7BAE" w:rsidRDefault="0048297E">
            <w:pPr>
              <w:pStyle w:val="Tabletext"/>
            </w:pPr>
            <w:r>
              <w:rPr>
                <w:rFonts w:hint="eastAsia"/>
              </w:rPr>
              <w:t>该版本在项目初期时，对项目的开发迭代过程进行了初步的规划，对可能存在的风险进行了预估。在后续开发过程中应按照此迭代计划严格开展，以确保项目顺利完成。</w:t>
            </w:r>
          </w:p>
        </w:tc>
        <w:tc>
          <w:tcPr>
            <w:tcW w:w="2304" w:type="dxa"/>
          </w:tcPr>
          <w:p w14:paraId="765483B5" w14:textId="4A1BC20A" w:rsidR="005B7BAE" w:rsidRDefault="0048297E">
            <w:pPr>
              <w:pStyle w:val="Tabletext"/>
            </w:pPr>
            <w:r>
              <w:rPr>
                <w:rFonts w:ascii="Times New Roman" w:hint="eastAsia"/>
              </w:rPr>
              <w:t>周千翔、马骁骞、李云鹏</w:t>
            </w:r>
          </w:p>
        </w:tc>
      </w:tr>
      <w:tr w:rsidR="005B7BAE" w14:paraId="46186ACC" w14:textId="77777777">
        <w:tc>
          <w:tcPr>
            <w:tcW w:w="2304" w:type="dxa"/>
          </w:tcPr>
          <w:p w14:paraId="755CDEBF" w14:textId="77777777" w:rsidR="005B7BAE" w:rsidRDefault="005B7BAE">
            <w:pPr>
              <w:pStyle w:val="Tabletext"/>
            </w:pPr>
          </w:p>
        </w:tc>
        <w:tc>
          <w:tcPr>
            <w:tcW w:w="1152" w:type="dxa"/>
          </w:tcPr>
          <w:p w14:paraId="06DA4E36" w14:textId="77777777" w:rsidR="005B7BAE" w:rsidRDefault="005B7BAE">
            <w:pPr>
              <w:pStyle w:val="Tabletext"/>
            </w:pPr>
          </w:p>
        </w:tc>
        <w:tc>
          <w:tcPr>
            <w:tcW w:w="3744" w:type="dxa"/>
          </w:tcPr>
          <w:p w14:paraId="7FF714CD" w14:textId="77777777" w:rsidR="005B7BAE" w:rsidRDefault="005B7BAE">
            <w:pPr>
              <w:pStyle w:val="Tabletext"/>
            </w:pPr>
          </w:p>
        </w:tc>
        <w:tc>
          <w:tcPr>
            <w:tcW w:w="2304" w:type="dxa"/>
          </w:tcPr>
          <w:p w14:paraId="44E5FC9A" w14:textId="77777777" w:rsidR="005B7BAE" w:rsidRDefault="005B7BAE">
            <w:pPr>
              <w:pStyle w:val="Tabletext"/>
            </w:pPr>
          </w:p>
        </w:tc>
      </w:tr>
      <w:tr w:rsidR="005B7BAE" w14:paraId="7B2E0ACC" w14:textId="77777777">
        <w:tc>
          <w:tcPr>
            <w:tcW w:w="2304" w:type="dxa"/>
          </w:tcPr>
          <w:p w14:paraId="31C5FF8F" w14:textId="77777777" w:rsidR="005B7BAE" w:rsidRDefault="005B7BAE">
            <w:pPr>
              <w:pStyle w:val="Tabletext"/>
            </w:pPr>
          </w:p>
        </w:tc>
        <w:tc>
          <w:tcPr>
            <w:tcW w:w="1152" w:type="dxa"/>
          </w:tcPr>
          <w:p w14:paraId="13E9D690" w14:textId="77777777" w:rsidR="005B7BAE" w:rsidRDefault="005B7BAE">
            <w:pPr>
              <w:pStyle w:val="Tabletext"/>
            </w:pPr>
          </w:p>
        </w:tc>
        <w:tc>
          <w:tcPr>
            <w:tcW w:w="3744" w:type="dxa"/>
          </w:tcPr>
          <w:p w14:paraId="0CD8FBFA" w14:textId="77777777" w:rsidR="005B7BAE" w:rsidRDefault="005B7BAE">
            <w:pPr>
              <w:pStyle w:val="Tabletext"/>
            </w:pPr>
          </w:p>
        </w:tc>
        <w:tc>
          <w:tcPr>
            <w:tcW w:w="2304" w:type="dxa"/>
          </w:tcPr>
          <w:p w14:paraId="7B4758FE" w14:textId="77777777" w:rsidR="005B7BAE" w:rsidRDefault="005B7BAE">
            <w:pPr>
              <w:pStyle w:val="Tabletext"/>
            </w:pPr>
          </w:p>
        </w:tc>
      </w:tr>
      <w:tr w:rsidR="005B7BAE" w14:paraId="470F7EFE" w14:textId="77777777">
        <w:tc>
          <w:tcPr>
            <w:tcW w:w="2304" w:type="dxa"/>
          </w:tcPr>
          <w:p w14:paraId="30611E22" w14:textId="77777777" w:rsidR="005B7BAE" w:rsidRDefault="005B7BAE">
            <w:pPr>
              <w:pStyle w:val="Tabletext"/>
            </w:pPr>
          </w:p>
        </w:tc>
        <w:tc>
          <w:tcPr>
            <w:tcW w:w="1152" w:type="dxa"/>
          </w:tcPr>
          <w:p w14:paraId="18CDD918" w14:textId="77777777" w:rsidR="005B7BAE" w:rsidRDefault="005B7BAE">
            <w:pPr>
              <w:pStyle w:val="Tabletext"/>
            </w:pPr>
          </w:p>
        </w:tc>
        <w:tc>
          <w:tcPr>
            <w:tcW w:w="3744" w:type="dxa"/>
          </w:tcPr>
          <w:p w14:paraId="2C0E1FEC" w14:textId="77777777" w:rsidR="005B7BAE" w:rsidRDefault="005B7BAE">
            <w:pPr>
              <w:pStyle w:val="Tabletext"/>
            </w:pPr>
          </w:p>
        </w:tc>
        <w:tc>
          <w:tcPr>
            <w:tcW w:w="2304" w:type="dxa"/>
          </w:tcPr>
          <w:p w14:paraId="34EB6F09" w14:textId="77777777" w:rsidR="005B7BAE" w:rsidRDefault="005B7BAE">
            <w:pPr>
              <w:pStyle w:val="Tabletext"/>
            </w:pPr>
          </w:p>
        </w:tc>
      </w:tr>
    </w:tbl>
    <w:p w14:paraId="38879E21" w14:textId="77777777" w:rsidR="005B7BAE" w:rsidRDefault="005B7BAE"/>
    <w:p w14:paraId="45CA393F" w14:textId="77777777" w:rsidR="005B7BAE" w:rsidRDefault="00C524C5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7A02F6E2" w14:textId="77777777" w:rsidR="005B7BAE" w:rsidRDefault="00C524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_Toc76678166 \h </w:instrText>
      </w:r>
      <w:r>
        <w:fldChar w:fldCharType="separate"/>
      </w:r>
      <w:r>
        <w:t>4</w:t>
      </w:r>
      <w:r>
        <w:fldChar w:fldCharType="end"/>
      </w:r>
    </w:p>
    <w:p w14:paraId="5EC62380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_Toc76678167 \h </w:instrText>
      </w:r>
      <w:r>
        <w:fldChar w:fldCharType="separate"/>
      </w:r>
      <w:r>
        <w:t>4</w:t>
      </w:r>
      <w:r>
        <w:fldChar w:fldCharType="end"/>
      </w:r>
    </w:p>
    <w:p w14:paraId="724CD8D0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_Toc76678168 \h </w:instrText>
      </w:r>
      <w:r>
        <w:fldChar w:fldCharType="separate"/>
      </w:r>
      <w:r>
        <w:t>4</w:t>
      </w:r>
      <w:r>
        <w:fldChar w:fldCharType="end"/>
      </w:r>
    </w:p>
    <w:p w14:paraId="0926924F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_Toc76678169 \h </w:instrText>
      </w:r>
      <w:r>
        <w:fldChar w:fldCharType="separate"/>
      </w:r>
      <w:r>
        <w:t>4</w:t>
      </w:r>
      <w:r>
        <w:fldChar w:fldCharType="end"/>
      </w:r>
    </w:p>
    <w:p w14:paraId="27C7A629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_Toc76678170 \h </w:instrText>
      </w:r>
      <w:r>
        <w:fldChar w:fldCharType="separate"/>
      </w:r>
      <w:r>
        <w:t>4</w:t>
      </w:r>
      <w:r>
        <w:fldChar w:fldCharType="end"/>
      </w:r>
    </w:p>
    <w:p w14:paraId="313E34FC" w14:textId="77777777" w:rsidR="005B7BAE" w:rsidRDefault="00C524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_Toc76678171 \h </w:instrText>
      </w:r>
      <w:r>
        <w:fldChar w:fldCharType="separate"/>
      </w:r>
      <w:r>
        <w:t>4</w:t>
      </w:r>
      <w:r>
        <w:fldChar w:fldCharType="end"/>
      </w:r>
    </w:p>
    <w:p w14:paraId="3A8362F7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_Toc76678172 \h </w:instrText>
      </w:r>
      <w:r>
        <w:fldChar w:fldCharType="separate"/>
      </w:r>
      <w:r>
        <w:t>4</w:t>
      </w:r>
      <w:r>
        <w:fldChar w:fldCharType="end"/>
      </w:r>
    </w:p>
    <w:p w14:paraId="5D787924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_Toc76678173 \h </w:instrText>
      </w:r>
      <w:r>
        <w:fldChar w:fldCharType="separate"/>
      </w:r>
      <w:r>
        <w:t>4</w:t>
      </w:r>
      <w:r>
        <w:fldChar w:fldCharType="end"/>
      </w:r>
    </w:p>
    <w:p w14:paraId="71CC4AFE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项目的可交付成果</w:t>
      </w:r>
      <w:r>
        <w:tab/>
      </w:r>
      <w:r>
        <w:fldChar w:fldCharType="begin"/>
      </w:r>
      <w:r>
        <w:instrText xml:space="preserve"> PAGEREF _Toc76678174 \h </w:instrText>
      </w:r>
      <w:r>
        <w:fldChar w:fldCharType="separate"/>
      </w:r>
      <w:r>
        <w:t>4</w:t>
      </w:r>
      <w:r>
        <w:fldChar w:fldCharType="end"/>
      </w:r>
    </w:p>
    <w:p w14:paraId="4565E836" w14:textId="77777777" w:rsidR="005B7BAE" w:rsidRDefault="00C524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_Toc76678175 \h </w:instrText>
      </w:r>
      <w:r>
        <w:fldChar w:fldCharType="separate"/>
      </w:r>
      <w:r>
        <w:t>4</w:t>
      </w:r>
      <w:r>
        <w:fldChar w:fldCharType="end"/>
      </w:r>
    </w:p>
    <w:p w14:paraId="718A35DB" w14:textId="77777777" w:rsidR="005B7BAE" w:rsidRDefault="00C524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项目计划</w:t>
      </w:r>
      <w:r>
        <w:tab/>
      </w:r>
      <w:r>
        <w:fldChar w:fldCharType="begin"/>
      </w:r>
      <w:r>
        <w:instrText xml:space="preserve"> PAGEREF _Toc76678176 \h </w:instrText>
      </w:r>
      <w:r>
        <w:fldChar w:fldCharType="separate"/>
      </w:r>
      <w:r>
        <w:t>4</w:t>
      </w:r>
      <w:r>
        <w:fldChar w:fldCharType="end"/>
      </w:r>
    </w:p>
    <w:p w14:paraId="5E411562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风险分析</w:t>
      </w:r>
      <w:r>
        <w:tab/>
      </w:r>
      <w:r>
        <w:fldChar w:fldCharType="begin"/>
      </w:r>
      <w:r>
        <w:instrText xml:space="preserve"> PAGEREF _Toc76678177 \h </w:instrText>
      </w:r>
      <w:r>
        <w:fldChar w:fldCharType="separate"/>
      </w:r>
      <w:r>
        <w:t>4</w:t>
      </w:r>
      <w:r>
        <w:fldChar w:fldCharType="end"/>
      </w:r>
    </w:p>
    <w:p w14:paraId="01DE3024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方法和工具</w:t>
      </w:r>
      <w:r>
        <w:tab/>
      </w:r>
      <w:r>
        <w:fldChar w:fldCharType="begin"/>
      </w:r>
      <w:r>
        <w:instrText xml:space="preserve"> PAGEREF _Toc76678178 \h </w:instrText>
      </w:r>
      <w:r>
        <w:fldChar w:fldCharType="separate"/>
      </w:r>
      <w:r>
        <w:t>5</w:t>
      </w:r>
      <w:r>
        <w:fldChar w:fldCharType="end"/>
      </w:r>
    </w:p>
    <w:p w14:paraId="43E978E5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_Toc76678179 \h </w:instrText>
      </w:r>
      <w:r>
        <w:fldChar w:fldCharType="separate"/>
      </w:r>
      <w:r>
        <w:t>5</w:t>
      </w:r>
      <w:r>
        <w:fldChar w:fldCharType="end"/>
      </w:r>
    </w:p>
    <w:p w14:paraId="6ECFBC49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_Toc76678180 \h </w:instrText>
      </w:r>
      <w:r>
        <w:fldChar w:fldCharType="separate"/>
      </w:r>
      <w:r>
        <w:t>5</w:t>
      </w:r>
      <w:r>
        <w:fldChar w:fldCharType="end"/>
      </w:r>
    </w:p>
    <w:p w14:paraId="32773E39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项目沟通计划</w:t>
      </w:r>
      <w:r>
        <w:tab/>
      </w:r>
      <w:r>
        <w:fldChar w:fldCharType="begin"/>
      </w:r>
      <w:r>
        <w:instrText xml:space="preserve"> PAGEREF _Toc76678181 \h </w:instrText>
      </w:r>
      <w:r>
        <w:fldChar w:fldCharType="separate"/>
      </w:r>
      <w:r>
        <w:t>5</w:t>
      </w:r>
      <w:r>
        <w:fldChar w:fldCharType="end"/>
      </w:r>
    </w:p>
    <w:p w14:paraId="239AD45F" w14:textId="77777777" w:rsidR="005B7BAE" w:rsidRDefault="00C524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4.6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_Toc76678182 \h </w:instrText>
      </w:r>
      <w:r>
        <w:fldChar w:fldCharType="separate"/>
      </w:r>
      <w:r>
        <w:t>5</w:t>
      </w:r>
      <w:r>
        <w:fldChar w:fldCharType="end"/>
      </w:r>
    </w:p>
    <w:p w14:paraId="05D1F4D1" w14:textId="77777777" w:rsidR="005B7BAE" w:rsidRDefault="00C524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_Toc76678183 \h </w:instrText>
      </w:r>
      <w:r>
        <w:fldChar w:fldCharType="separate"/>
      </w:r>
      <w:r>
        <w:t>5</w:t>
      </w:r>
      <w:r>
        <w:fldChar w:fldCharType="end"/>
      </w:r>
    </w:p>
    <w:p w14:paraId="62A9A128" w14:textId="77777777" w:rsidR="005B7BAE" w:rsidRDefault="00C524C5">
      <w:pPr>
        <w:pStyle w:val="ab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20987451" w14:textId="77777777" w:rsidR="005B7BAE" w:rsidRDefault="005B7BAE"/>
    <w:p w14:paraId="13B319C6" w14:textId="508C0CDA" w:rsidR="005B7BAE" w:rsidRDefault="00C524C5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27D5D7BF" w14:textId="77777777" w:rsidR="002A52BD" w:rsidRPr="002A52BD" w:rsidRDefault="002A52BD" w:rsidP="002A52BD">
      <w:pPr>
        <w:rPr>
          <w:rFonts w:hint="eastAsia"/>
        </w:rPr>
      </w:pPr>
    </w:p>
    <w:p w14:paraId="1F438233" w14:textId="77777777" w:rsidR="00082537" w:rsidRPr="00082537" w:rsidRDefault="00082537" w:rsidP="002A52BD">
      <w:pPr>
        <w:pStyle w:val="a5"/>
        <w:ind w:firstLineChars="200" w:firstLine="400"/>
      </w:pPr>
      <w:r w:rsidRPr="00082537">
        <w:rPr>
          <w:rFonts w:hint="eastAsia"/>
        </w:rPr>
        <w:t>在疫情期间，社区团购的需求快速增长</w:t>
      </w:r>
      <w:r>
        <w:rPr>
          <w:rFonts w:hint="eastAsia"/>
        </w:rPr>
        <w:t>，本项目旨在做一个社区团购平台，为社区团</w:t>
      </w:r>
      <w:proofErr w:type="gramStart"/>
      <w:r>
        <w:rPr>
          <w:rFonts w:hint="eastAsia"/>
        </w:rPr>
        <w:t>购提供</w:t>
      </w:r>
      <w:proofErr w:type="gramEnd"/>
      <w:r>
        <w:rPr>
          <w:rFonts w:hint="eastAsia"/>
        </w:rPr>
        <w:t>一个线上交易平台，帮助团长</w:t>
      </w:r>
      <w:proofErr w:type="gramStart"/>
      <w:r>
        <w:rPr>
          <w:rFonts w:hint="eastAsia"/>
        </w:rPr>
        <w:t>发布团</w:t>
      </w:r>
      <w:proofErr w:type="gramEnd"/>
      <w:r>
        <w:rPr>
          <w:rFonts w:hint="eastAsia"/>
        </w:rPr>
        <w:t>购活动，帮助居民</w:t>
      </w:r>
      <w:proofErr w:type="gramStart"/>
      <w:r>
        <w:rPr>
          <w:rFonts w:hint="eastAsia"/>
        </w:rPr>
        <w:t>参与团</w:t>
      </w:r>
      <w:proofErr w:type="gramEnd"/>
      <w:r>
        <w:rPr>
          <w:rFonts w:hint="eastAsia"/>
        </w:rPr>
        <w:t>购秒杀，助力疫情防控。</w:t>
      </w:r>
    </w:p>
    <w:p w14:paraId="7BE6ADA6" w14:textId="77777777" w:rsidR="005B7BAE" w:rsidRDefault="00C524C5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3EE58E64" w14:textId="77777777" w:rsidR="00082537" w:rsidRPr="00082537" w:rsidRDefault="00082537" w:rsidP="00D96A8C">
      <w:pPr>
        <w:pStyle w:val="a5"/>
        <w:ind w:firstLineChars="200" w:firstLine="400"/>
      </w:pPr>
      <w:r>
        <w:t>软件项目计划的目的</w:t>
      </w:r>
      <w:r w:rsidRPr="00082537">
        <w:t>是提供一个框架，使得管理人员对</w:t>
      </w:r>
      <w:r>
        <w:t>社区团购平台开发中所用的</w:t>
      </w:r>
      <w:r w:rsidRPr="00082537">
        <w:t>资源、</w:t>
      </w:r>
      <w:r>
        <w:t>项目</w:t>
      </w:r>
      <w:r w:rsidRPr="00082537">
        <w:t>成本和</w:t>
      </w:r>
      <w:r>
        <w:t>开发</w:t>
      </w:r>
      <w:r w:rsidRPr="00082537">
        <w:t>进度做出合理估算。这些估算应当在项目开始时的一个有限的时间段内做出，并且随着项目的进展定期进行更新。</w:t>
      </w:r>
    </w:p>
    <w:p w14:paraId="07945851" w14:textId="77777777" w:rsidR="005B7BAE" w:rsidRDefault="00C524C5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652A842D" w14:textId="77777777" w:rsidR="002A52BD" w:rsidRPr="00082537" w:rsidRDefault="002A52BD" w:rsidP="002A52BD">
      <w:pPr>
        <w:pStyle w:val="a5"/>
        <w:ind w:firstLine="720"/>
      </w:pPr>
      <w:r>
        <w:rPr>
          <w:rFonts w:hint="eastAsia"/>
        </w:rPr>
        <w:t>此软件的客户端</w:t>
      </w:r>
      <w:r>
        <w:t>采用APP的形式</w:t>
      </w:r>
      <w:r>
        <w:rPr>
          <w:rFonts w:hint="eastAsia"/>
        </w:rPr>
        <w:t>，</w:t>
      </w:r>
      <w:r w:rsidRPr="00792ACF">
        <w:rPr>
          <w:rFonts w:hint="eastAsia"/>
        </w:rPr>
        <w:t>与快</w:t>
      </w:r>
      <w:proofErr w:type="gramStart"/>
      <w:r w:rsidRPr="00792ACF">
        <w:rPr>
          <w:rFonts w:hint="eastAsia"/>
        </w:rPr>
        <w:t>团团等微信</w:t>
      </w:r>
      <w:proofErr w:type="gramEnd"/>
      <w:r w:rsidRPr="00792ACF">
        <w:rPr>
          <w:rFonts w:hint="eastAsia"/>
        </w:rPr>
        <w:t>小程序</w:t>
      </w:r>
      <w:r>
        <w:rPr>
          <w:rFonts w:hint="eastAsia"/>
        </w:rPr>
        <w:t>相配合，支持团长将团</w:t>
      </w:r>
      <w:proofErr w:type="gramStart"/>
      <w:r>
        <w:rPr>
          <w:rFonts w:hint="eastAsia"/>
        </w:rPr>
        <w:t>购信息</w:t>
      </w:r>
      <w:proofErr w:type="gramEnd"/>
      <w:r>
        <w:rPr>
          <w:rFonts w:hint="eastAsia"/>
        </w:rPr>
        <w:t>发布到微信，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等社交平台上，以及居民</w:t>
      </w:r>
      <w:proofErr w:type="gramStart"/>
      <w:r>
        <w:rPr>
          <w:rFonts w:hint="eastAsia"/>
        </w:rPr>
        <w:t>参与团</w:t>
      </w:r>
      <w:proofErr w:type="gramEnd"/>
      <w:r>
        <w:rPr>
          <w:rFonts w:hint="eastAsia"/>
        </w:rPr>
        <w:t>购。</w:t>
      </w:r>
    </w:p>
    <w:p w14:paraId="3206EAB5" w14:textId="77777777" w:rsidR="00082537" w:rsidRPr="002A52BD" w:rsidRDefault="00082537" w:rsidP="00082537">
      <w:pPr>
        <w:pStyle w:val="a5"/>
      </w:pPr>
    </w:p>
    <w:p w14:paraId="4E66FA05" w14:textId="796818D8" w:rsidR="005B7BAE" w:rsidRDefault="00C524C5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14:paraId="298E0418" w14:textId="77777777" w:rsidR="00D96A8C" w:rsidRPr="00D96A8C" w:rsidRDefault="00D96A8C" w:rsidP="00D96A8C">
      <w:pPr>
        <w:rPr>
          <w:rFonts w:hint="eastAsia"/>
        </w:rPr>
      </w:pPr>
    </w:p>
    <w:p w14:paraId="0F109F84" w14:textId="77777777" w:rsidR="00082537" w:rsidRPr="00082537" w:rsidRDefault="00082537" w:rsidP="00082537">
      <w:pPr>
        <w:pStyle w:val="a5"/>
      </w:pPr>
      <w:r>
        <w:t>团长</w:t>
      </w:r>
      <w:r>
        <w:rPr>
          <w:rFonts w:hint="eastAsia"/>
        </w:rPr>
        <w:t>：</w:t>
      </w:r>
      <w:proofErr w:type="gramStart"/>
      <w:r w:rsidRPr="00082537">
        <w:rPr>
          <w:rFonts w:hint="eastAsia"/>
        </w:rPr>
        <w:t>发布团</w:t>
      </w:r>
      <w:proofErr w:type="gramEnd"/>
      <w:r w:rsidRPr="00082537">
        <w:rPr>
          <w:rFonts w:hint="eastAsia"/>
        </w:rPr>
        <w:t>购的用户称为团长</w:t>
      </w:r>
    </w:p>
    <w:p w14:paraId="0BC45150" w14:textId="01B43529" w:rsidR="00082537" w:rsidRDefault="00082537" w:rsidP="00082537">
      <w:pPr>
        <w:pStyle w:val="a5"/>
      </w:pPr>
      <w:r>
        <w:rPr>
          <w:rFonts w:hint="eastAsia"/>
        </w:rPr>
        <w:t>I</w:t>
      </w:r>
      <w:r>
        <w:t>DEA:</w:t>
      </w:r>
      <w:r w:rsidR="00D96A8C">
        <w:t xml:space="preserve"> </w:t>
      </w:r>
      <w:proofErr w:type="spellStart"/>
      <w:r>
        <w:t>Intellij</w:t>
      </w:r>
      <w:proofErr w:type="spellEnd"/>
      <w:r>
        <w:t xml:space="preserve"> IDEA </w:t>
      </w:r>
    </w:p>
    <w:p w14:paraId="0570330C" w14:textId="77777777" w:rsidR="00082537" w:rsidRDefault="00082537" w:rsidP="00082537">
      <w:pPr>
        <w:pStyle w:val="a5"/>
      </w:pPr>
      <w:r>
        <w:t>核心技术</w:t>
      </w:r>
      <w:r>
        <w:rPr>
          <w:rFonts w:hint="eastAsia"/>
        </w:rPr>
        <w:t>：</w:t>
      </w:r>
      <w:proofErr w:type="gramStart"/>
      <w:r>
        <w:t>指团购</w:t>
      </w:r>
      <w:proofErr w:type="gramEnd"/>
      <w:r>
        <w:t>平台中</w:t>
      </w:r>
      <w:proofErr w:type="gramStart"/>
      <w:r>
        <w:t>支持秒杀功能</w:t>
      </w:r>
      <w:proofErr w:type="gramEnd"/>
      <w:r>
        <w:rPr>
          <w:rFonts w:hint="eastAsia"/>
        </w:rPr>
        <w:t>，</w:t>
      </w:r>
      <w:r>
        <w:t>保证瞬间大量操作的准确性和高效性的相关技术</w:t>
      </w:r>
      <w:r>
        <w:rPr>
          <w:rFonts w:hint="eastAsia"/>
        </w:rPr>
        <w:t>。</w:t>
      </w:r>
    </w:p>
    <w:p w14:paraId="3C6303B0" w14:textId="77777777" w:rsidR="00082537" w:rsidRPr="00082537" w:rsidRDefault="00082537" w:rsidP="00082537">
      <w:pPr>
        <w:pStyle w:val="a5"/>
      </w:pPr>
    </w:p>
    <w:p w14:paraId="3D9156D9" w14:textId="77777777" w:rsidR="005B7BAE" w:rsidRDefault="00C524C5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01506545" w14:textId="2B36797F" w:rsidR="00082537" w:rsidRDefault="00082537" w:rsidP="00D96A8C">
      <w:pPr>
        <w:pStyle w:val="a5"/>
        <w:ind w:left="0" w:firstLine="720"/>
      </w:pPr>
      <w:r>
        <w:rPr>
          <w:rFonts w:hint="eastAsia"/>
        </w:rPr>
        <w:t>《软件工程原理》高等教育出版社</w:t>
      </w:r>
    </w:p>
    <w:p w14:paraId="63DFC2BE" w14:textId="171127BD" w:rsidR="00D96A8C" w:rsidRDefault="00D96A8C" w:rsidP="00D96A8C">
      <w:pPr>
        <w:pStyle w:val="a5"/>
        <w:ind w:left="0" w:firstLine="720"/>
      </w:pPr>
    </w:p>
    <w:p w14:paraId="082E4153" w14:textId="77777777" w:rsidR="00D96A8C" w:rsidRPr="00D96A8C" w:rsidRDefault="00D96A8C" w:rsidP="00D96A8C">
      <w:pPr>
        <w:pStyle w:val="a5"/>
        <w:ind w:left="0" w:firstLine="720"/>
        <w:rPr>
          <w:rFonts w:hint="eastAsia"/>
        </w:rPr>
      </w:pPr>
    </w:p>
    <w:p w14:paraId="0449A7EA" w14:textId="77777777" w:rsidR="005B7BAE" w:rsidRDefault="00C524C5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14:paraId="18BB770E" w14:textId="77777777" w:rsidR="005B7BAE" w:rsidRDefault="00C524C5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3F52765A" w14:textId="6A7E8627" w:rsidR="005B7BAE" w:rsidRDefault="0048297E" w:rsidP="00F60EBE">
      <w:pPr>
        <w:ind w:leftChars="200" w:left="400" w:firstLineChars="150" w:firstLine="300"/>
        <w:rPr>
          <w:rFonts w:hint="eastAsia"/>
        </w:rPr>
      </w:pPr>
      <w:r>
        <w:rPr>
          <w:rFonts w:hint="eastAsia"/>
        </w:rPr>
        <w:t>本A</w:t>
      </w:r>
      <w:r>
        <w:t>PP</w:t>
      </w:r>
      <w:r>
        <w:rPr>
          <w:rFonts w:hint="eastAsia"/>
        </w:rPr>
        <w:t>旨在</w:t>
      </w:r>
      <w:r w:rsidR="00082537">
        <w:rPr>
          <w:rFonts w:hint="eastAsia"/>
        </w:rPr>
        <w:t>实现一个社区团购的软件平台。用户</w:t>
      </w:r>
      <w:r w:rsidR="00D96A8C">
        <w:rPr>
          <w:rFonts w:hint="eastAsia"/>
        </w:rPr>
        <w:t>可以</w:t>
      </w:r>
      <w:r>
        <w:rPr>
          <w:rFonts w:hint="eastAsia"/>
        </w:rPr>
        <w:t>担任团长在A</w:t>
      </w:r>
      <w:r>
        <w:t>PP</w:t>
      </w:r>
      <w:r>
        <w:rPr>
          <w:rFonts w:hint="eastAsia"/>
        </w:rPr>
        <w:t>上</w:t>
      </w:r>
      <w:proofErr w:type="gramStart"/>
      <w:r w:rsidR="00082537">
        <w:rPr>
          <w:rFonts w:hint="eastAsia"/>
        </w:rPr>
        <w:t>发布团</w:t>
      </w:r>
      <w:proofErr w:type="gramEnd"/>
      <w:r w:rsidR="00082537">
        <w:rPr>
          <w:rFonts w:hint="eastAsia"/>
        </w:rPr>
        <w:t>购</w:t>
      </w:r>
      <w:r w:rsidR="00C524C5">
        <w:rPr>
          <w:rFonts w:hint="eastAsia"/>
        </w:rPr>
        <w:t>，也可以</w:t>
      </w:r>
      <w:r w:rsidR="00F60EBE">
        <w:rPr>
          <w:rFonts w:hint="eastAsia"/>
        </w:rPr>
        <w:t>作为团员</w:t>
      </w:r>
      <w:r w:rsidR="00C524C5">
        <w:rPr>
          <w:rFonts w:hint="eastAsia"/>
        </w:rPr>
        <w:t>参与</w:t>
      </w:r>
      <w:r w:rsidR="00F60EBE">
        <w:rPr>
          <w:rFonts w:hint="eastAsia"/>
        </w:rPr>
        <w:t>并</w:t>
      </w:r>
      <w:proofErr w:type="gramStart"/>
      <w:r w:rsidR="00C524C5">
        <w:rPr>
          <w:rFonts w:hint="eastAsia"/>
        </w:rPr>
        <w:t>查询团</w:t>
      </w:r>
      <w:proofErr w:type="gramEnd"/>
      <w:r w:rsidR="00C524C5">
        <w:rPr>
          <w:rFonts w:hint="eastAsia"/>
        </w:rPr>
        <w:t>购。</w:t>
      </w:r>
      <w:r w:rsidR="00251006">
        <w:rPr>
          <w:rFonts w:hint="eastAsia"/>
        </w:rPr>
        <w:t>本项目的预期使用人数为5000以上，可支持2000用户同时使用。最终目标是实现一个功能完善的团购A</w:t>
      </w:r>
      <w:r w:rsidR="00251006">
        <w:t>PP</w:t>
      </w:r>
      <w:r w:rsidR="00251006">
        <w:rPr>
          <w:rFonts w:hint="eastAsia"/>
        </w:rPr>
        <w:t>，为疫情期间居民的生活提供服务。</w:t>
      </w:r>
    </w:p>
    <w:p w14:paraId="4DD8DF09" w14:textId="77777777" w:rsidR="00D96A8C" w:rsidRDefault="00D96A8C" w:rsidP="00F60EBE">
      <w:pPr>
        <w:ind w:leftChars="200" w:left="400" w:firstLineChars="150" w:firstLine="300"/>
        <w:rPr>
          <w:rFonts w:hint="eastAsia"/>
        </w:rPr>
      </w:pPr>
    </w:p>
    <w:p w14:paraId="5993332F" w14:textId="77777777" w:rsidR="005B7BAE" w:rsidRDefault="00C524C5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14A5A6B4" w14:textId="77777777" w:rsidR="005B7BAE" w:rsidRDefault="00C524C5">
      <w:pPr>
        <w:pStyle w:val="a5"/>
      </w:pPr>
      <w:r>
        <w:rPr>
          <w:rFonts w:hint="eastAsia"/>
        </w:rPr>
        <w:t>时间表：详情见下述迭代安排</w:t>
      </w:r>
    </w:p>
    <w:p w14:paraId="31F90CDA" w14:textId="77777777" w:rsidR="005B7BAE" w:rsidRDefault="00C524C5">
      <w:pPr>
        <w:pStyle w:val="a5"/>
      </w:pPr>
      <w:r>
        <w:t>（1）</w:t>
      </w:r>
      <w:r>
        <w:rPr>
          <w:rFonts w:hint="eastAsia"/>
        </w:rPr>
        <w:t>开发人员为5人</w:t>
      </w:r>
    </w:p>
    <w:p w14:paraId="3A6EC948" w14:textId="77777777" w:rsidR="005B7BAE" w:rsidRDefault="00C524C5">
      <w:pPr>
        <w:pStyle w:val="a5"/>
      </w:pPr>
      <w:r>
        <w:t>（2）必须</w:t>
      </w:r>
      <w:r>
        <w:rPr>
          <w:rFonts w:hint="eastAsia"/>
        </w:rPr>
        <w:t>能够</w:t>
      </w:r>
      <w:r>
        <w:t>运行在Android平台上。</w:t>
      </w:r>
    </w:p>
    <w:p w14:paraId="472CB0F0" w14:textId="77777777" w:rsidR="005B7BAE" w:rsidRDefault="00C524C5">
      <w:pPr>
        <w:pStyle w:val="a5"/>
      </w:pPr>
      <w:r>
        <w:t>（3）</w:t>
      </w:r>
      <w:r>
        <w:rPr>
          <w:rFonts w:hint="eastAsia"/>
        </w:rPr>
        <w:t>项目预算为3000元</w:t>
      </w:r>
    </w:p>
    <w:p w14:paraId="188CC29A" w14:textId="77777777" w:rsidR="005B7BAE" w:rsidRDefault="00C524C5">
      <w:pPr>
        <w:pStyle w:val="a5"/>
      </w:pPr>
      <w:r>
        <w:t>（4）</w:t>
      </w:r>
      <w:r>
        <w:rPr>
          <w:rFonts w:hint="eastAsia"/>
        </w:rPr>
        <w:t>开发设备为笔记本。</w:t>
      </w:r>
    </w:p>
    <w:p w14:paraId="6B12587F" w14:textId="77777777" w:rsidR="005B7BAE" w:rsidRDefault="00C524C5">
      <w:pPr>
        <w:pStyle w:val="a5"/>
      </w:pPr>
      <w:r>
        <w:t>（5）不需要进行任何硬件的开发或采购。</w:t>
      </w:r>
    </w:p>
    <w:p w14:paraId="39D9F613" w14:textId="5441769B" w:rsidR="005B7BAE" w:rsidRDefault="00C524C5">
      <w:pPr>
        <w:pStyle w:val="a5"/>
      </w:pPr>
      <w:r>
        <w:rPr>
          <w:rFonts w:hint="eastAsia"/>
        </w:rPr>
        <w:lastRenderedPageBreak/>
        <w:t>（6）项目时间表见下述迭代计划。</w:t>
      </w:r>
    </w:p>
    <w:p w14:paraId="6E700CE5" w14:textId="77777777" w:rsidR="0048297E" w:rsidRDefault="0048297E">
      <w:pPr>
        <w:pStyle w:val="a5"/>
        <w:rPr>
          <w:rFonts w:hint="eastAsia"/>
        </w:rPr>
      </w:pPr>
    </w:p>
    <w:p w14:paraId="3C1E1D74" w14:textId="014BCE99" w:rsidR="005B7BAE" w:rsidRDefault="00C524C5" w:rsidP="0048297E">
      <w:pPr>
        <w:pStyle w:val="2"/>
        <w:rPr>
          <w:rFonts w:hint="eastAsia"/>
        </w:rPr>
      </w:pPr>
      <w:bookmarkStart w:id="8" w:name="_Toc76678174"/>
      <w:r>
        <w:rPr>
          <w:rFonts w:hint="eastAsia"/>
        </w:rPr>
        <w:t>项目的可交付成</w:t>
      </w:r>
      <w:r>
        <w:t>果</w:t>
      </w:r>
      <w:bookmarkEnd w:id="8"/>
    </w:p>
    <w:tbl>
      <w:tblPr>
        <w:tblStyle w:val="ac"/>
        <w:tblW w:w="0" w:type="auto"/>
        <w:tblInd w:w="1584" w:type="dxa"/>
        <w:tblLook w:val="04A0" w:firstRow="1" w:lastRow="0" w:firstColumn="1" w:lastColumn="0" w:noHBand="0" w:noVBand="1"/>
      </w:tblPr>
      <w:tblGrid>
        <w:gridCol w:w="6104"/>
      </w:tblGrid>
      <w:tr w:rsidR="005B7BAE" w14:paraId="01A4DDE3" w14:textId="77777777">
        <w:tc>
          <w:tcPr>
            <w:tcW w:w="6104" w:type="dxa"/>
          </w:tcPr>
          <w:p w14:paraId="6A5CB551" w14:textId="77777777" w:rsidR="005B7BAE" w:rsidRDefault="00C524C5">
            <w:pPr>
              <w:pStyle w:val="a5"/>
            </w:pPr>
            <w:r>
              <w:rPr>
                <w:rFonts w:hint="eastAsia"/>
              </w:rPr>
              <w:t>《软件项目计划》（即本文档）</w:t>
            </w:r>
          </w:p>
        </w:tc>
      </w:tr>
      <w:tr w:rsidR="005B7BAE" w14:paraId="5174B220" w14:textId="77777777">
        <w:tc>
          <w:tcPr>
            <w:tcW w:w="6104" w:type="dxa"/>
          </w:tcPr>
          <w:p w14:paraId="2CE111CD" w14:textId="77777777" w:rsidR="005B7BAE" w:rsidRDefault="00C524C5">
            <w:pPr>
              <w:pStyle w:val="a5"/>
            </w:pPr>
            <w:r>
              <w:rPr>
                <w:rFonts w:hint="eastAsia"/>
              </w:rPr>
              <w:t>《迭代计划》</w:t>
            </w:r>
          </w:p>
        </w:tc>
      </w:tr>
      <w:tr w:rsidR="005B7BAE" w14:paraId="79BD420A" w14:textId="77777777">
        <w:tc>
          <w:tcPr>
            <w:tcW w:w="6104" w:type="dxa"/>
          </w:tcPr>
          <w:p w14:paraId="04E25400" w14:textId="77777777" w:rsidR="005B7BAE" w:rsidRDefault="00C524C5">
            <w:pPr>
              <w:pStyle w:val="a5"/>
            </w:pPr>
            <w:r>
              <w:rPr>
                <w:rFonts w:hint="eastAsia"/>
              </w:rPr>
              <w:t>《迭代评估报告》</w:t>
            </w:r>
          </w:p>
        </w:tc>
      </w:tr>
      <w:tr w:rsidR="005B7BAE" w14:paraId="20288053" w14:textId="77777777">
        <w:tc>
          <w:tcPr>
            <w:tcW w:w="6104" w:type="dxa"/>
          </w:tcPr>
          <w:p w14:paraId="6C9B62C1" w14:textId="77777777" w:rsidR="005B7BAE" w:rsidRDefault="00C524C5">
            <w:pPr>
              <w:pStyle w:val="a5"/>
            </w:pPr>
            <w:r>
              <w:rPr>
                <w:rFonts w:hint="eastAsia"/>
              </w:rPr>
              <w:t>《SRS文档及用例模型》</w:t>
            </w:r>
          </w:p>
        </w:tc>
      </w:tr>
      <w:tr w:rsidR="005B7BAE" w14:paraId="56409817" w14:textId="77777777">
        <w:tc>
          <w:tcPr>
            <w:tcW w:w="6104" w:type="dxa"/>
          </w:tcPr>
          <w:p w14:paraId="4CCFAD85" w14:textId="77777777" w:rsidR="005B7BAE" w:rsidRDefault="00C524C5">
            <w:pPr>
              <w:pStyle w:val="a5"/>
            </w:pPr>
            <w:r>
              <w:rPr>
                <w:rFonts w:hint="eastAsia"/>
              </w:rPr>
              <w:t>《软件架构文档》</w:t>
            </w:r>
          </w:p>
        </w:tc>
      </w:tr>
      <w:tr w:rsidR="005B7BAE" w14:paraId="2B1D9083" w14:textId="77777777">
        <w:tc>
          <w:tcPr>
            <w:tcW w:w="6104" w:type="dxa"/>
          </w:tcPr>
          <w:p w14:paraId="07177CDB" w14:textId="77777777" w:rsidR="005B7BAE" w:rsidRDefault="00C524C5">
            <w:pPr>
              <w:pStyle w:val="a5"/>
            </w:pPr>
            <w:r>
              <w:rPr>
                <w:rFonts w:hint="eastAsia"/>
              </w:rPr>
              <w:t>《基于UML的分析模型》</w:t>
            </w:r>
          </w:p>
        </w:tc>
      </w:tr>
      <w:tr w:rsidR="005B7BAE" w14:paraId="62E92CB4" w14:textId="77777777">
        <w:tc>
          <w:tcPr>
            <w:tcW w:w="6104" w:type="dxa"/>
          </w:tcPr>
          <w:p w14:paraId="283DB8D9" w14:textId="77777777" w:rsidR="005B7BAE" w:rsidRDefault="00C524C5">
            <w:pPr>
              <w:pStyle w:val="a5"/>
            </w:pPr>
            <w:r>
              <w:rPr>
                <w:rFonts w:hint="eastAsia"/>
              </w:rPr>
              <w:t>《测试用例及报告》</w:t>
            </w:r>
          </w:p>
        </w:tc>
      </w:tr>
      <w:tr w:rsidR="005B7BAE" w14:paraId="080C7277" w14:textId="77777777">
        <w:tc>
          <w:tcPr>
            <w:tcW w:w="6104" w:type="dxa"/>
          </w:tcPr>
          <w:p w14:paraId="2664E75C" w14:textId="77777777" w:rsidR="005B7BAE" w:rsidRDefault="00C524C5">
            <w:pPr>
              <w:pStyle w:val="a5"/>
            </w:pPr>
            <w:r>
              <w:rPr>
                <w:rFonts w:hint="eastAsia"/>
              </w:rPr>
              <w:t>项目源代码及可执行代码</w:t>
            </w:r>
          </w:p>
        </w:tc>
      </w:tr>
      <w:tr w:rsidR="005B7BAE" w14:paraId="0FA9410C" w14:textId="77777777">
        <w:tc>
          <w:tcPr>
            <w:tcW w:w="6104" w:type="dxa"/>
          </w:tcPr>
          <w:p w14:paraId="609001FD" w14:textId="77777777" w:rsidR="005B7BAE" w:rsidRDefault="00C524C5">
            <w:pPr>
              <w:pStyle w:val="a5"/>
            </w:pPr>
            <w:r>
              <w:rPr>
                <w:rFonts w:hint="eastAsia"/>
              </w:rPr>
              <w:t>演示视频及PPT</w:t>
            </w:r>
          </w:p>
        </w:tc>
      </w:tr>
      <w:tr w:rsidR="005B7BAE" w14:paraId="56994A80" w14:textId="77777777">
        <w:tc>
          <w:tcPr>
            <w:tcW w:w="6104" w:type="dxa"/>
          </w:tcPr>
          <w:p w14:paraId="6B311FAE" w14:textId="77777777" w:rsidR="005B7BAE" w:rsidRDefault="00C524C5">
            <w:pPr>
              <w:pStyle w:val="a5"/>
            </w:pPr>
            <w:r>
              <w:rPr>
                <w:rFonts w:hint="eastAsia"/>
              </w:rPr>
              <w:t>项目后台数据库设计</w:t>
            </w:r>
          </w:p>
        </w:tc>
      </w:tr>
    </w:tbl>
    <w:p w14:paraId="51CBE6BE" w14:textId="77777777" w:rsidR="005B7BAE" w:rsidRDefault="005B7BAE">
      <w:pPr>
        <w:pStyle w:val="a5"/>
      </w:pPr>
    </w:p>
    <w:p w14:paraId="165FE37D" w14:textId="77777777" w:rsidR="005B7BAE" w:rsidRDefault="00C524C5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77A6EB6D" w14:textId="13F14D7D" w:rsidR="005B7BAE" w:rsidRDefault="00C524C5">
      <w:pPr>
        <w:pStyle w:val="InfoBlue"/>
      </w:pPr>
      <w:r>
        <w:t xml:space="preserve"> </w:t>
      </w:r>
    </w:p>
    <w:p w14:paraId="59A2BD91" w14:textId="77777777" w:rsidR="005B7BAE" w:rsidRDefault="00C524C5">
      <w:pPr>
        <w:pStyle w:val="a5"/>
      </w:pPr>
      <w:r>
        <w:rPr>
          <w:rFonts w:hint="eastAsia"/>
        </w:rPr>
        <w:t>前端逻辑：马骁骞、李云鹏（前端逻辑与前端页面设计）</w:t>
      </w:r>
    </w:p>
    <w:p w14:paraId="534F3F03" w14:textId="77777777" w:rsidR="005B7BAE" w:rsidRDefault="00C524C5">
      <w:pPr>
        <w:pStyle w:val="a5"/>
      </w:pPr>
      <w:r>
        <w:rPr>
          <w:rFonts w:hint="eastAsia"/>
        </w:rPr>
        <w:t>前端界面设计：马骁骞、李云鹏</w:t>
      </w:r>
    </w:p>
    <w:p w14:paraId="2231400A" w14:textId="77777777" w:rsidR="005B7BAE" w:rsidRDefault="00C524C5">
      <w:pPr>
        <w:pStyle w:val="a5"/>
        <w:ind w:left="0"/>
      </w:pPr>
      <w:r>
        <w:tab/>
      </w:r>
      <w:r>
        <w:rPr>
          <w:rFonts w:hint="eastAsia"/>
        </w:rPr>
        <w:t>前端界面评审：周千翔、薛松涛、徐国洪</w:t>
      </w:r>
    </w:p>
    <w:p w14:paraId="56729354" w14:textId="77777777" w:rsidR="005B7BAE" w:rsidRDefault="00C524C5">
      <w:pPr>
        <w:pStyle w:val="a5"/>
      </w:pPr>
      <w:r>
        <w:rPr>
          <w:rFonts w:hint="eastAsia"/>
        </w:rPr>
        <w:t>后端架构：周千翔、薛松涛、徐国洪（后端分为数据库管理、核心技术和后端逻辑部分）</w:t>
      </w:r>
    </w:p>
    <w:p w14:paraId="048AD33D" w14:textId="77777777" w:rsidR="005B7BAE" w:rsidRDefault="00C524C5">
      <w:pPr>
        <w:pStyle w:val="a5"/>
      </w:pPr>
      <w:r>
        <w:rPr>
          <w:rFonts w:hint="eastAsia"/>
        </w:rPr>
        <w:t>核心技术：周千翔</w:t>
      </w:r>
    </w:p>
    <w:p w14:paraId="5CD676D8" w14:textId="77777777" w:rsidR="005B7BAE" w:rsidRDefault="00C524C5">
      <w:pPr>
        <w:pStyle w:val="a5"/>
      </w:pPr>
      <w:r>
        <w:rPr>
          <w:rFonts w:hint="eastAsia"/>
        </w:rPr>
        <w:t>后端架构评审：李云鹏、马骁骞</w:t>
      </w:r>
    </w:p>
    <w:p w14:paraId="2A9A1257" w14:textId="77777777" w:rsidR="005B7BAE" w:rsidRDefault="00C524C5">
      <w:pPr>
        <w:pStyle w:val="a5"/>
      </w:pPr>
      <w:r>
        <w:rPr>
          <w:rFonts w:hint="eastAsia"/>
        </w:rPr>
        <w:t>数据库设计：李云鹏、马骁骞、周千翔、徐国洪、薛松涛</w:t>
      </w:r>
    </w:p>
    <w:p w14:paraId="73BE4D39" w14:textId="77777777" w:rsidR="005B7BAE" w:rsidRDefault="00C524C5">
      <w:pPr>
        <w:pStyle w:val="a5"/>
      </w:pPr>
      <w:r>
        <w:rPr>
          <w:rFonts w:hint="eastAsia"/>
        </w:rPr>
        <w:t>数据库管理：周千翔、薛松涛、徐国洪</w:t>
      </w:r>
    </w:p>
    <w:p w14:paraId="66A577B2" w14:textId="77777777" w:rsidR="005B7BAE" w:rsidRDefault="00C524C5">
      <w:pPr>
        <w:pStyle w:val="a5"/>
      </w:pPr>
      <w:r>
        <w:rPr>
          <w:rFonts w:hint="eastAsia"/>
        </w:rPr>
        <w:t>软件单元测试：薛松涛、徐国洪、李云鹏</w:t>
      </w:r>
    </w:p>
    <w:p w14:paraId="74EDC865" w14:textId="77777777" w:rsidR="005B7BAE" w:rsidRDefault="00C524C5">
      <w:pPr>
        <w:pStyle w:val="a5"/>
      </w:pPr>
      <w:r>
        <w:rPr>
          <w:rFonts w:hint="eastAsia"/>
        </w:rPr>
        <w:t>性能测试：薛松涛、周千翔</w:t>
      </w:r>
    </w:p>
    <w:p w14:paraId="612DB7A3" w14:textId="77777777" w:rsidR="005B7BAE" w:rsidRDefault="00C524C5">
      <w:pPr>
        <w:pStyle w:val="a5"/>
      </w:pPr>
      <w:r>
        <w:rPr>
          <w:rFonts w:hint="eastAsia"/>
        </w:rPr>
        <w:t>功能测试：马骁骞</w:t>
      </w:r>
    </w:p>
    <w:p w14:paraId="31EAC640" w14:textId="77777777" w:rsidR="005B7BAE" w:rsidRDefault="005B7BAE">
      <w:pPr>
        <w:pStyle w:val="a5"/>
      </w:pPr>
    </w:p>
    <w:p w14:paraId="16C45D85" w14:textId="77777777" w:rsidR="005B7BAE" w:rsidRDefault="005B7BAE">
      <w:pPr>
        <w:pStyle w:val="a5"/>
      </w:pPr>
    </w:p>
    <w:p w14:paraId="064469BF" w14:textId="77777777" w:rsidR="005B7BAE" w:rsidRDefault="00C524C5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60FF7ACA" w14:textId="4C70B40C" w:rsidR="005B7BAE" w:rsidRDefault="00C524C5" w:rsidP="0048297E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c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5B7BAE" w14:paraId="48262022" w14:textId="77777777">
        <w:tc>
          <w:tcPr>
            <w:tcW w:w="835" w:type="dxa"/>
          </w:tcPr>
          <w:p w14:paraId="441686BA" w14:textId="77777777" w:rsidR="005B7BAE" w:rsidRDefault="00C524C5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2F3B6444" w14:textId="77777777" w:rsidR="005B7BAE" w:rsidRDefault="00C524C5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14823E40" w14:textId="77777777" w:rsidR="005B7BAE" w:rsidRDefault="00C524C5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639AE3E8" w14:textId="77777777" w:rsidR="005B7BAE" w:rsidRDefault="00C524C5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缓解措施</w:t>
            </w:r>
          </w:p>
        </w:tc>
      </w:tr>
      <w:tr w:rsidR="005B7BAE" w14:paraId="6CEAB1F3" w14:textId="77777777">
        <w:tc>
          <w:tcPr>
            <w:tcW w:w="835" w:type="dxa"/>
          </w:tcPr>
          <w:p w14:paraId="79ABA4EB" w14:textId="77777777" w:rsidR="005B7BAE" w:rsidRDefault="005B7BAE">
            <w:pPr>
              <w:pStyle w:val="a5"/>
              <w:ind w:left="0"/>
            </w:pPr>
          </w:p>
        </w:tc>
        <w:tc>
          <w:tcPr>
            <w:tcW w:w="1717" w:type="dxa"/>
          </w:tcPr>
          <w:p w14:paraId="48E2D324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3244" w:type="dxa"/>
          </w:tcPr>
          <w:p w14:paraId="40CAEB03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组员对团购</w:t>
            </w:r>
            <w:r>
              <w:t>APP</w:t>
            </w:r>
            <w:r>
              <w:rPr>
                <w:rFonts w:hint="eastAsia"/>
              </w:rPr>
              <w:t>的操作不熟悉，对需求的定义可能与用户预期不符、初期定义的需求可能存在问题，导致后续需要返工</w:t>
            </w:r>
          </w:p>
        </w:tc>
        <w:tc>
          <w:tcPr>
            <w:tcW w:w="2834" w:type="dxa"/>
          </w:tcPr>
          <w:p w14:paraId="43A6B140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开发人员进行需求调研，借鉴成功平台需求经验</w:t>
            </w:r>
          </w:p>
        </w:tc>
      </w:tr>
      <w:tr w:rsidR="005B7BAE" w14:paraId="53A4F5C0" w14:textId="77777777">
        <w:tc>
          <w:tcPr>
            <w:tcW w:w="835" w:type="dxa"/>
          </w:tcPr>
          <w:p w14:paraId="02B99EFB" w14:textId="77777777" w:rsidR="005B7BAE" w:rsidRDefault="005B7BAE">
            <w:pPr>
              <w:pStyle w:val="a5"/>
              <w:ind w:left="0"/>
            </w:pPr>
          </w:p>
        </w:tc>
        <w:tc>
          <w:tcPr>
            <w:tcW w:w="1717" w:type="dxa"/>
          </w:tcPr>
          <w:p w14:paraId="2614C5A6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05EF2935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“团购秒杀”，“订阅”等功能实现需要较强的数据库技术，存在技术风险</w:t>
            </w:r>
          </w:p>
        </w:tc>
        <w:tc>
          <w:tcPr>
            <w:tcW w:w="2834" w:type="dxa"/>
          </w:tcPr>
          <w:p w14:paraId="430C8DB3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开发人员加强学习相应技术以及求助助教，任课老师等经验丰富人员以获得帮助</w:t>
            </w:r>
          </w:p>
        </w:tc>
      </w:tr>
      <w:tr w:rsidR="005B7BAE" w14:paraId="63AD9D95" w14:textId="77777777">
        <w:tc>
          <w:tcPr>
            <w:tcW w:w="835" w:type="dxa"/>
          </w:tcPr>
          <w:p w14:paraId="7A74ABE6" w14:textId="77777777" w:rsidR="005B7BAE" w:rsidRDefault="005B7BAE">
            <w:pPr>
              <w:pStyle w:val="a5"/>
              <w:ind w:left="0"/>
            </w:pPr>
          </w:p>
        </w:tc>
        <w:tc>
          <w:tcPr>
            <w:tcW w:w="1717" w:type="dxa"/>
          </w:tcPr>
          <w:p w14:paraId="68F39EFF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3244" w:type="dxa"/>
          </w:tcPr>
          <w:p w14:paraId="652793FF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本次项目须严格按照迭代计划进行，有着进度风险</w:t>
            </w:r>
          </w:p>
        </w:tc>
        <w:tc>
          <w:tcPr>
            <w:tcW w:w="2834" w:type="dxa"/>
          </w:tcPr>
          <w:p w14:paraId="3A65850A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加强开发进度及开发人员的监督及督促</w:t>
            </w:r>
          </w:p>
        </w:tc>
      </w:tr>
      <w:tr w:rsidR="005B7BAE" w14:paraId="20DCAF32" w14:textId="77777777">
        <w:tc>
          <w:tcPr>
            <w:tcW w:w="835" w:type="dxa"/>
          </w:tcPr>
          <w:p w14:paraId="16834BE0" w14:textId="77777777" w:rsidR="005B7BAE" w:rsidRDefault="005B7BAE">
            <w:pPr>
              <w:pStyle w:val="a5"/>
              <w:ind w:left="0"/>
            </w:pPr>
          </w:p>
        </w:tc>
        <w:tc>
          <w:tcPr>
            <w:tcW w:w="1717" w:type="dxa"/>
          </w:tcPr>
          <w:p w14:paraId="460295AF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架构风险</w:t>
            </w:r>
          </w:p>
        </w:tc>
        <w:tc>
          <w:tcPr>
            <w:tcW w:w="3244" w:type="dxa"/>
          </w:tcPr>
          <w:p w14:paraId="6C353516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前端APP及后端的架构构建存在风险</w:t>
            </w:r>
          </w:p>
        </w:tc>
        <w:tc>
          <w:tcPr>
            <w:tcW w:w="2834" w:type="dxa"/>
          </w:tcPr>
          <w:p w14:paraId="50427704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学习前后端成熟架构，借鉴成功架构经验</w:t>
            </w:r>
          </w:p>
        </w:tc>
      </w:tr>
      <w:tr w:rsidR="005B7BAE" w14:paraId="406D8751" w14:textId="77777777">
        <w:tc>
          <w:tcPr>
            <w:tcW w:w="835" w:type="dxa"/>
          </w:tcPr>
          <w:p w14:paraId="4D39C35E" w14:textId="77777777" w:rsidR="005B7BAE" w:rsidRDefault="005B7BAE">
            <w:pPr>
              <w:pStyle w:val="a5"/>
              <w:ind w:left="0"/>
            </w:pPr>
          </w:p>
        </w:tc>
        <w:tc>
          <w:tcPr>
            <w:tcW w:w="1717" w:type="dxa"/>
          </w:tcPr>
          <w:p w14:paraId="3C08BB73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沟通风险</w:t>
            </w:r>
          </w:p>
        </w:tc>
        <w:tc>
          <w:tcPr>
            <w:tcW w:w="3244" w:type="dxa"/>
          </w:tcPr>
          <w:p w14:paraId="360BFD80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开发人员只能通过网络线上沟通，可能存在沟通不到位等情况</w:t>
            </w:r>
          </w:p>
        </w:tc>
        <w:tc>
          <w:tcPr>
            <w:tcW w:w="2834" w:type="dxa"/>
          </w:tcPr>
          <w:p w14:paraId="0508DF5C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采取每日例会，</w:t>
            </w:r>
            <w:proofErr w:type="gramStart"/>
            <w:r>
              <w:rPr>
                <w:rFonts w:hint="eastAsia"/>
              </w:rPr>
              <w:t>微信群聊等</w:t>
            </w:r>
            <w:proofErr w:type="gramEnd"/>
            <w:r>
              <w:rPr>
                <w:rFonts w:hint="eastAsia"/>
              </w:rPr>
              <w:t>机制加强沟通</w:t>
            </w:r>
          </w:p>
        </w:tc>
      </w:tr>
    </w:tbl>
    <w:p w14:paraId="44ECFF6C" w14:textId="77777777" w:rsidR="005B7BAE" w:rsidRDefault="00C524C5">
      <w:pPr>
        <w:pStyle w:val="a5"/>
      </w:pPr>
      <w:r>
        <w:t xml:space="preserve">  </w:t>
      </w:r>
    </w:p>
    <w:p w14:paraId="1D516F2B" w14:textId="61BF07BD" w:rsidR="005B7BAE" w:rsidRDefault="00C524C5" w:rsidP="0048297E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58228D00" w14:textId="77777777" w:rsidR="005B7BAE" w:rsidRDefault="00C524C5">
      <w:pPr>
        <w:pStyle w:val="a5"/>
      </w:pPr>
      <w:r>
        <w:rPr>
          <w:rFonts w:hint="eastAsia"/>
        </w:rPr>
        <w:t>开发方法：采用面向对象的迭代开发</w:t>
      </w:r>
    </w:p>
    <w:p w14:paraId="408824AC" w14:textId="77777777" w:rsidR="005B7BAE" w:rsidRDefault="00C524C5">
      <w:pPr>
        <w:pStyle w:val="a5"/>
      </w:pPr>
      <w:r>
        <w:rPr>
          <w:rFonts w:hint="eastAsia"/>
        </w:rPr>
        <w:t>开发工具：</w:t>
      </w:r>
    </w:p>
    <w:p w14:paraId="41F3B4FF" w14:textId="77777777" w:rsidR="005B7BAE" w:rsidRDefault="00C524C5">
      <w:pPr>
        <w:pStyle w:val="a5"/>
        <w:numPr>
          <w:ilvl w:val="0"/>
          <w:numId w:val="3"/>
        </w:numPr>
      </w:pPr>
      <w:r>
        <w:t>IDEA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（代码编写IDE）</w:t>
      </w:r>
    </w:p>
    <w:p w14:paraId="3D7384A9" w14:textId="77777777" w:rsidR="005B7BAE" w:rsidRDefault="00C524C5">
      <w:pPr>
        <w:pStyle w:val="a5"/>
        <w:numPr>
          <w:ilvl w:val="0"/>
          <w:numId w:val="3"/>
        </w:numPr>
      </w:pPr>
      <w:r>
        <w:rPr>
          <w:rFonts w:hint="eastAsia"/>
        </w:rPr>
        <w:t>JMeter、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(测试工具）</w:t>
      </w:r>
    </w:p>
    <w:p w14:paraId="13B52210" w14:textId="77777777" w:rsidR="005B7BAE" w:rsidRDefault="00C524C5">
      <w:pPr>
        <w:pStyle w:val="a5"/>
        <w:numPr>
          <w:ilvl w:val="0"/>
          <w:numId w:val="3"/>
        </w:numPr>
      </w:pPr>
      <w:r>
        <w:rPr>
          <w:rFonts w:hint="eastAsia"/>
        </w:rPr>
        <w:t>Git(版本管理工具）</w:t>
      </w:r>
    </w:p>
    <w:p w14:paraId="26E86B0C" w14:textId="77777777" w:rsidR="005B7BAE" w:rsidRDefault="00C524C5">
      <w:pPr>
        <w:pStyle w:val="a5"/>
        <w:numPr>
          <w:ilvl w:val="0"/>
          <w:numId w:val="3"/>
        </w:numPr>
      </w:pP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(建模工具）</w:t>
      </w:r>
    </w:p>
    <w:p w14:paraId="13693401" w14:textId="47C5E450" w:rsidR="005B7BAE" w:rsidRDefault="00C524C5" w:rsidP="0048297E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c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5B7BAE" w14:paraId="1A50F834" w14:textId="77777777">
        <w:tc>
          <w:tcPr>
            <w:tcW w:w="1134" w:type="dxa"/>
          </w:tcPr>
          <w:p w14:paraId="45FCD5BE" w14:textId="77777777" w:rsidR="005B7BAE" w:rsidRDefault="00C524C5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迭</w:t>
            </w:r>
            <w:r>
              <w:rPr>
                <w:b/>
              </w:rPr>
              <w:t>代名称</w:t>
            </w:r>
          </w:p>
        </w:tc>
        <w:tc>
          <w:tcPr>
            <w:tcW w:w="1418" w:type="dxa"/>
          </w:tcPr>
          <w:p w14:paraId="0FA0A987" w14:textId="77777777" w:rsidR="005B7BAE" w:rsidRDefault="00C524C5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14:paraId="219448CE" w14:textId="77777777" w:rsidR="005B7BAE" w:rsidRDefault="00C524C5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所缓</w:t>
            </w:r>
            <w:r>
              <w:rPr>
                <w:b/>
              </w:rPr>
              <w:t>解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风险</w:t>
            </w:r>
          </w:p>
        </w:tc>
        <w:tc>
          <w:tcPr>
            <w:tcW w:w="2510" w:type="dxa"/>
          </w:tcPr>
          <w:p w14:paraId="50B9D97B" w14:textId="77777777" w:rsidR="005B7BAE" w:rsidRDefault="00C524C5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完成的</w:t>
            </w:r>
            <w:r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14:paraId="04D92AF0" w14:textId="77777777" w:rsidR="005B7BAE" w:rsidRDefault="00C524C5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需提交的成果</w:t>
            </w:r>
          </w:p>
        </w:tc>
      </w:tr>
      <w:tr w:rsidR="005B7BAE" w14:paraId="515EB06B" w14:textId="77777777">
        <w:tc>
          <w:tcPr>
            <w:tcW w:w="1134" w:type="dxa"/>
          </w:tcPr>
          <w:p w14:paraId="2F4EB384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项目原型迭代</w:t>
            </w:r>
          </w:p>
        </w:tc>
        <w:tc>
          <w:tcPr>
            <w:tcW w:w="1418" w:type="dxa"/>
          </w:tcPr>
          <w:p w14:paraId="79499382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6.20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7.3</w:t>
            </w:r>
          </w:p>
        </w:tc>
        <w:tc>
          <w:tcPr>
            <w:tcW w:w="1842" w:type="dxa"/>
          </w:tcPr>
          <w:p w14:paraId="16ACEA26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需求风险、架构风险</w:t>
            </w:r>
          </w:p>
        </w:tc>
        <w:tc>
          <w:tcPr>
            <w:tcW w:w="2510" w:type="dxa"/>
          </w:tcPr>
          <w:p w14:paraId="029F7A77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需求调研、界面设计、界面评审、界面跳转功能、架构设计、前后端交互、数据库搭建</w:t>
            </w:r>
          </w:p>
        </w:tc>
        <w:tc>
          <w:tcPr>
            <w:tcW w:w="1726" w:type="dxa"/>
          </w:tcPr>
          <w:p w14:paraId="3B29E5B9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实现了项目整体架构和基本需求的源代码，需求分析报告、用例模型、分析模型及迭代评审。</w:t>
            </w:r>
          </w:p>
        </w:tc>
      </w:tr>
      <w:tr w:rsidR="005B7BAE" w14:paraId="62FF813A" w14:textId="77777777">
        <w:tc>
          <w:tcPr>
            <w:tcW w:w="1134" w:type="dxa"/>
          </w:tcPr>
          <w:p w14:paraId="38A2CAEB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技术原型迭代</w:t>
            </w:r>
          </w:p>
        </w:tc>
        <w:tc>
          <w:tcPr>
            <w:tcW w:w="1418" w:type="dxa"/>
          </w:tcPr>
          <w:p w14:paraId="584F6F3D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7.4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7.15</w:t>
            </w:r>
          </w:p>
        </w:tc>
        <w:tc>
          <w:tcPr>
            <w:tcW w:w="1842" w:type="dxa"/>
          </w:tcPr>
          <w:p w14:paraId="7A6B5724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2510" w:type="dxa"/>
          </w:tcPr>
          <w:p w14:paraId="02FAF412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创建团</w:t>
            </w:r>
            <w:proofErr w:type="gramEnd"/>
            <w:r>
              <w:rPr>
                <w:rFonts w:hint="eastAsia"/>
              </w:rPr>
              <w:t>购、</w:t>
            </w:r>
            <w:proofErr w:type="gramStart"/>
            <w:r>
              <w:rPr>
                <w:rFonts w:hint="eastAsia"/>
              </w:rPr>
              <w:t>查询团</w:t>
            </w:r>
            <w:proofErr w:type="gramEnd"/>
            <w:r>
              <w:rPr>
                <w:rFonts w:hint="eastAsia"/>
              </w:rPr>
              <w:t>购、</w:t>
            </w:r>
            <w:proofErr w:type="gramStart"/>
            <w:r>
              <w:rPr>
                <w:rFonts w:hint="eastAsia"/>
              </w:rPr>
              <w:t>参与团购主要</w:t>
            </w:r>
            <w:proofErr w:type="gramEnd"/>
            <w:r>
              <w:rPr>
                <w:rFonts w:hint="eastAsia"/>
              </w:rPr>
              <w:t>需求</w:t>
            </w:r>
          </w:p>
        </w:tc>
        <w:tc>
          <w:tcPr>
            <w:tcW w:w="1726" w:type="dxa"/>
          </w:tcPr>
          <w:p w14:paraId="707210E8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完成了主要功能的团购平台及迭代评审。</w:t>
            </w:r>
          </w:p>
        </w:tc>
      </w:tr>
      <w:tr w:rsidR="005B7BAE" w14:paraId="7F0CEB56" w14:textId="77777777">
        <w:tc>
          <w:tcPr>
            <w:tcW w:w="1134" w:type="dxa"/>
          </w:tcPr>
          <w:p w14:paraId="7F0D8308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性能原型迭代</w:t>
            </w:r>
          </w:p>
        </w:tc>
        <w:tc>
          <w:tcPr>
            <w:tcW w:w="1418" w:type="dxa"/>
          </w:tcPr>
          <w:p w14:paraId="4468B880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7.16-8.16</w:t>
            </w:r>
          </w:p>
        </w:tc>
        <w:tc>
          <w:tcPr>
            <w:tcW w:w="1842" w:type="dxa"/>
          </w:tcPr>
          <w:p w14:paraId="007AE43D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510" w:type="dxa"/>
          </w:tcPr>
          <w:p w14:paraId="0592B48E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实现性能需求：高并发、秒杀、兼容性</w:t>
            </w:r>
          </w:p>
        </w:tc>
        <w:tc>
          <w:tcPr>
            <w:tcW w:w="1726" w:type="dxa"/>
          </w:tcPr>
          <w:p w14:paraId="68256E7F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实现并发，通过并发测试的团购平台，对应的测试报告及迭代评审</w:t>
            </w:r>
          </w:p>
        </w:tc>
      </w:tr>
      <w:tr w:rsidR="005B7BAE" w14:paraId="3E74C7DB" w14:textId="77777777">
        <w:tc>
          <w:tcPr>
            <w:tcW w:w="1134" w:type="dxa"/>
          </w:tcPr>
          <w:p w14:paraId="2DAD4418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项目完善迭代</w:t>
            </w:r>
          </w:p>
        </w:tc>
        <w:tc>
          <w:tcPr>
            <w:tcW w:w="1418" w:type="dxa"/>
          </w:tcPr>
          <w:p w14:paraId="6B1A1E50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8.17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9.11</w:t>
            </w:r>
          </w:p>
        </w:tc>
        <w:tc>
          <w:tcPr>
            <w:tcW w:w="1842" w:type="dxa"/>
          </w:tcPr>
          <w:p w14:paraId="6409DBD8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2510" w:type="dxa"/>
          </w:tcPr>
          <w:p w14:paraId="6943E62D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完善所有功能需求与性能需求，并进行进一步升级</w:t>
            </w:r>
          </w:p>
        </w:tc>
        <w:tc>
          <w:tcPr>
            <w:tcW w:w="1726" w:type="dxa"/>
          </w:tcPr>
          <w:p w14:paraId="6CE23E16" w14:textId="77777777" w:rsidR="005B7BAE" w:rsidRDefault="00C524C5">
            <w:pPr>
              <w:pStyle w:val="a5"/>
              <w:ind w:left="0"/>
            </w:pPr>
            <w:r>
              <w:rPr>
                <w:rFonts w:hint="eastAsia"/>
              </w:rPr>
              <w:t>实现所有功能及性能要求的完整团购平台及所属文档。</w:t>
            </w:r>
          </w:p>
        </w:tc>
      </w:tr>
    </w:tbl>
    <w:p w14:paraId="2123EBC3" w14:textId="77777777" w:rsidR="005B7BAE" w:rsidRDefault="005B7BAE">
      <w:pPr>
        <w:pStyle w:val="a5"/>
      </w:pPr>
    </w:p>
    <w:p w14:paraId="7A184B16" w14:textId="77777777" w:rsidR="005B7BAE" w:rsidRDefault="00C524C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1E1E3EE0" w14:textId="77777777" w:rsidR="005B7BAE" w:rsidRDefault="00C524C5">
      <w:pPr>
        <w:pStyle w:val="a5"/>
      </w:pPr>
      <w:r>
        <w:rPr>
          <w:rFonts w:hint="eastAsia"/>
        </w:rPr>
        <w:t>需求评审：设于6.22需求调研之后，由全体组员共同评审</w:t>
      </w:r>
    </w:p>
    <w:p w14:paraId="095EEB73" w14:textId="77777777" w:rsidR="005B7BAE" w:rsidRDefault="00C524C5">
      <w:pPr>
        <w:pStyle w:val="a5"/>
      </w:pPr>
      <w:r>
        <w:rPr>
          <w:rFonts w:hint="eastAsia"/>
        </w:rPr>
        <w:t>设计评审：设于项目架构设计、数据库设计之后；</w:t>
      </w:r>
    </w:p>
    <w:p w14:paraId="197B469D" w14:textId="77777777" w:rsidR="005B7BAE" w:rsidRDefault="00C524C5">
      <w:pPr>
        <w:pStyle w:val="a5"/>
      </w:pPr>
      <w:r>
        <w:rPr>
          <w:rFonts w:hint="eastAsia"/>
        </w:rPr>
        <w:t>代码评审：设于每次迭代前与项目总体完工之后；</w:t>
      </w:r>
    </w:p>
    <w:p w14:paraId="2950B27A" w14:textId="77777777" w:rsidR="005B7BAE" w:rsidRDefault="00C524C5">
      <w:pPr>
        <w:pStyle w:val="a5"/>
      </w:pPr>
      <w:r>
        <w:rPr>
          <w:rFonts w:hint="eastAsia"/>
        </w:rPr>
        <w:t>单元测试：贯穿于整个项目过程中，由薛松涛、徐国洪、李云鹏负责</w:t>
      </w:r>
    </w:p>
    <w:p w14:paraId="17DBCA10" w14:textId="77777777" w:rsidR="005B7BAE" w:rsidRDefault="00C524C5">
      <w:pPr>
        <w:pStyle w:val="a5"/>
      </w:pPr>
      <w:r>
        <w:rPr>
          <w:rFonts w:hint="eastAsia"/>
        </w:rPr>
        <w:t>集成测试：于技术原型迭代后期开始进行，由薛松涛、徐国洪、李云鹏负责；</w:t>
      </w:r>
    </w:p>
    <w:p w14:paraId="65E3962F" w14:textId="77777777" w:rsidR="005B7BAE" w:rsidRDefault="00C524C5">
      <w:pPr>
        <w:pStyle w:val="a5"/>
      </w:pPr>
      <w:r>
        <w:rPr>
          <w:rFonts w:hint="eastAsia"/>
        </w:rPr>
        <w:t>系统测试：压力测试由周千翔于性能原型迭代过程中，</w:t>
      </w:r>
      <w:proofErr w:type="gramStart"/>
      <w:r>
        <w:rPr>
          <w:rFonts w:hint="eastAsia"/>
        </w:rPr>
        <w:t>秒杀功能</w:t>
      </w:r>
      <w:proofErr w:type="gramEnd"/>
      <w:r>
        <w:rPr>
          <w:rFonts w:hint="eastAsia"/>
        </w:rPr>
        <w:t>实现后进行测试；其余测试在项目完善迭代过程中由全体组员共同进行。</w:t>
      </w:r>
    </w:p>
    <w:p w14:paraId="67058920" w14:textId="77777777" w:rsidR="005B7BAE" w:rsidRDefault="005B7BAE">
      <w:pPr>
        <w:pStyle w:val="a5"/>
      </w:pPr>
    </w:p>
    <w:p w14:paraId="5A6A7AB9" w14:textId="77777777" w:rsidR="005B7BAE" w:rsidRDefault="00C524C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1F74C195" w14:textId="736E4FA0" w:rsidR="005B7BAE" w:rsidRDefault="00C524C5">
      <w:pPr>
        <w:pStyle w:val="a5"/>
      </w:pPr>
      <w:r>
        <w:rPr>
          <w:rFonts w:hint="eastAsia"/>
        </w:rPr>
        <w:t>每日</w:t>
      </w:r>
      <w:r w:rsidR="00D96A8C">
        <w:rPr>
          <w:rFonts w:hint="eastAsia"/>
        </w:rPr>
        <w:t>立会</w:t>
      </w:r>
      <w:r>
        <w:rPr>
          <w:rFonts w:hint="eastAsia"/>
        </w:rPr>
        <w:t>时间：9：00-9：15（需汇报昨日成果，今日计划以及所遇问题）</w:t>
      </w:r>
    </w:p>
    <w:p w14:paraId="5D3343EC" w14:textId="77777777" w:rsidR="005B7BAE" w:rsidRDefault="00C524C5">
      <w:pPr>
        <w:pStyle w:val="a5"/>
      </w:pPr>
      <w:r>
        <w:rPr>
          <w:rFonts w:hint="eastAsia"/>
        </w:rPr>
        <w:t>项目新技术学习完后，第二天在组会上需向组员报告学习成果，向组员说明实现思路。</w:t>
      </w:r>
    </w:p>
    <w:p w14:paraId="12C1A9ED" w14:textId="77777777" w:rsidR="005B7BAE" w:rsidRDefault="00C524C5">
      <w:pPr>
        <w:pStyle w:val="a5"/>
      </w:pPr>
      <w:r>
        <w:rPr>
          <w:rFonts w:hint="eastAsia"/>
        </w:rPr>
        <w:t>每次迭代后，全体开发人员进行迭代评审，分析问题以及进度等关键点。</w:t>
      </w:r>
    </w:p>
    <w:p w14:paraId="2AA09FDF" w14:textId="77777777" w:rsidR="005B7BAE" w:rsidRDefault="00C524C5">
      <w:pPr>
        <w:pStyle w:val="a5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，出现</w:t>
      </w:r>
      <w:proofErr w:type="gramStart"/>
      <w:r>
        <w:rPr>
          <w:rFonts w:hint="eastAsia"/>
        </w:rPr>
        <w:t>问题可第一时间</w:t>
      </w:r>
      <w:proofErr w:type="gramEnd"/>
      <w:r>
        <w:rPr>
          <w:rFonts w:hint="eastAsia"/>
        </w:rPr>
        <w:t>进行组内讨论。</w:t>
      </w:r>
    </w:p>
    <w:p w14:paraId="6F21FF62" w14:textId="77777777" w:rsidR="005B7BAE" w:rsidRDefault="005B7BAE">
      <w:pPr>
        <w:pStyle w:val="a5"/>
      </w:pPr>
    </w:p>
    <w:p w14:paraId="064F367C" w14:textId="77777777" w:rsidR="005B7BAE" w:rsidRDefault="00C524C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27E9EB78" w14:textId="77777777" w:rsidR="005B7BAE" w:rsidRDefault="00C524C5">
      <w:pPr>
        <w:pStyle w:val="InfoBlue"/>
      </w:pPr>
      <w:r>
        <w:t>[</w:t>
      </w:r>
      <w:r>
        <w:rPr>
          <w:rFonts w:hint="eastAsia"/>
        </w:rPr>
        <w:t>若</w:t>
      </w:r>
      <w:r>
        <w:t>适用，请</w:t>
      </w:r>
      <w:r>
        <w:rPr>
          <w:rFonts w:hint="eastAsia"/>
        </w:rPr>
        <w:t>列出项目团队成员所需的所有特殊培训，以及完成这些培训的预定日期。</w:t>
      </w:r>
      <w:r>
        <w:t>]</w:t>
      </w:r>
    </w:p>
    <w:p w14:paraId="53FB2BD1" w14:textId="77777777" w:rsidR="005B7BAE" w:rsidRDefault="00C524C5">
      <w:pPr>
        <w:pStyle w:val="1"/>
      </w:pPr>
      <w:bookmarkStart w:id="17" w:name="_Toc76678183"/>
      <w:r>
        <w:rPr>
          <w:rFonts w:hint="eastAsia"/>
        </w:rPr>
        <w:t>附录</w:t>
      </w:r>
      <w:bookmarkEnd w:id="17"/>
    </w:p>
    <w:p w14:paraId="65CCC6DE" w14:textId="77777777" w:rsidR="005B7BAE" w:rsidRDefault="00C524C5">
      <w:pPr>
        <w:pStyle w:val="InfoBlue"/>
      </w:pPr>
      <w:r>
        <w:t>[</w:t>
      </w:r>
      <w:r>
        <w:rPr>
          <w:rFonts w:hint="eastAsia"/>
        </w:rPr>
        <w:t>使用的其他材料。</w:t>
      </w:r>
      <w:r>
        <w:t>]</w:t>
      </w:r>
    </w:p>
    <w:p w14:paraId="7BF61999" w14:textId="77777777" w:rsidR="005B7BAE" w:rsidRDefault="005B7BAE"/>
    <w:sectPr w:rsidR="005B7B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C4CF" w14:textId="77777777" w:rsidR="009F5FBC" w:rsidRDefault="009F5FBC">
      <w:pPr>
        <w:spacing w:line="240" w:lineRule="auto"/>
      </w:pPr>
      <w:r>
        <w:separator/>
      </w:r>
    </w:p>
  </w:endnote>
  <w:endnote w:type="continuationSeparator" w:id="0">
    <w:p w14:paraId="1B711E63" w14:textId="77777777" w:rsidR="009F5FBC" w:rsidRDefault="009F5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B7BAE" w14:paraId="088880D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A32C87" w14:textId="77777777" w:rsidR="005B7BAE" w:rsidRDefault="00C524C5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EFF7DB" w14:textId="77777777" w:rsidR="005B7BAE" w:rsidRDefault="00C524C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046AF9" w14:textId="77777777" w:rsidR="005B7BAE" w:rsidRDefault="00C524C5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082537">
            <w:rPr>
              <w:rStyle w:val="ad"/>
              <w:rFonts w:ascii="Times New Roman"/>
              <w:noProof/>
            </w:rPr>
            <w:t>7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082537" w:rsidRPr="00082537">
            <w:rPr>
              <w:rStyle w:val="ad"/>
              <w:noProof/>
            </w:rPr>
            <w:t>7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77C37C4A" w14:textId="77777777" w:rsidR="005B7BAE" w:rsidRDefault="005B7B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7A5F" w14:textId="77777777" w:rsidR="009F5FBC" w:rsidRDefault="009F5FBC">
      <w:pPr>
        <w:spacing w:line="240" w:lineRule="auto"/>
      </w:pPr>
      <w:r>
        <w:separator/>
      </w:r>
    </w:p>
  </w:footnote>
  <w:footnote w:type="continuationSeparator" w:id="0">
    <w:p w14:paraId="42AE71D8" w14:textId="77777777" w:rsidR="009F5FBC" w:rsidRDefault="009F5F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19D4" w14:textId="77777777" w:rsidR="005B7BAE" w:rsidRDefault="005B7BAE">
    <w:pPr>
      <w:rPr>
        <w:sz w:val="24"/>
      </w:rPr>
    </w:pPr>
  </w:p>
  <w:p w14:paraId="6C17CEFA" w14:textId="77777777" w:rsidR="005B7BAE" w:rsidRDefault="005B7BAE">
    <w:pPr>
      <w:pBdr>
        <w:top w:val="single" w:sz="6" w:space="1" w:color="auto"/>
      </w:pBdr>
      <w:rPr>
        <w:sz w:val="24"/>
      </w:rPr>
    </w:pPr>
  </w:p>
  <w:p w14:paraId="686C3B6A" w14:textId="77777777" w:rsidR="005B7BAE" w:rsidRDefault="00C524C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B302F3F" w14:textId="77777777" w:rsidR="005B7BAE" w:rsidRDefault="005B7BAE">
    <w:pPr>
      <w:pBdr>
        <w:bottom w:val="single" w:sz="6" w:space="1" w:color="auto"/>
      </w:pBdr>
      <w:jc w:val="right"/>
      <w:rPr>
        <w:sz w:val="24"/>
      </w:rPr>
    </w:pPr>
  </w:p>
  <w:p w14:paraId="22914048" w14:textId="77777777" w:rsidR="005B7BAE" w:rsidRDefault="005B7BA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B7BAE" w14:paraId="2D0D0989" w14:textId="77777777">
      <w:tc>
        <w:tcPr>
          <w:tcW w:w="6379" w:type="dxa"/>
        </w:tcPr>
        <w:p w14:paraId="11D6E6E3" w14:textId="77777777" w:rsidR="005B7BAE" w:rsidRDefault="00C524C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C64408B" w14:textId="77777777" w:rsidR="005B7BAE" w:rsidRDefault="00C524C5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5B7BAE" w14:paraId="5445A0AA" w14:textId="77777777">
      <w:tc>
        <w:tcPr>
          <w:tcW w:w="6379" w:type="dxa"/>
        </w:tcPr>
        <w:p w14:paraId="68339C1E" w14:textId="77777777" w:rsidR="005B7BAE" w:rsidRDefault="00C524C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EF91274" w14:textId="77777777" w:rsidR="005B7BAE" w:rsidRDefault="00C524C5">
          <w:r>
            <w:rPr>
              <w:rFonts w:ascii="Times New Roman"/>
            </w:rPr>
            <w:t xml:space="preserve">  Date:  &lt;dd/mmm/</w:t>
          </w:r>
          <w:proofErr w:type="spellStart"/>
          <w:r>
            <w:rPr>
              <w:rFonts w:ascii="Times New Roman"/>
            </w:rPr>
            <w:t>yy</w:t>
          </w:r>
          <w:proofErr w:type="spellEnd"/>
          <w:r>
            <w:rPr>
              <w:rFonts w:ascii="Times New Roman"/>
            </w:rPr>
            <w:t>&gt;</w:t>
          </w:r>
        </w:p>
      </w:tc>
    </w:tr>
  </w:tbl>
  <w:p w14:paraId="0E318043" w14:textId="77777777" w:rsidR="005B7BAE" w:rsidRDefault="005B7BA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3A166B81"/>
    <w:multiLevelType w:val="singleLevel"/>
    <w:tmpl w:val="3A166B81"/>
    <w:lvl w:ilvl="0">
      <w:start w:val="1"/>
      <w:numFmt w:val="decimal"/>
      <w:lvlText w:val="(%1)"/>
      <w:lvlJc w:val="left"/>
      <w:pPr>
        <w:tabs>
          <w:tab w:val="left" w:pos="312"/>
        </w:tabs>
        <w:ind w:left="1420" w:firstLine="0"/>
      </w:pPr>
    </w:lvl>
  </w:abstractNum>
  <w:abstractNum w:abstractNumId="2" w15:restartNumberingAfterBreak="0">
    <w:nsid w:val="72AE41FF"/>
    <w:multiLevelType w:val="multilevel"/>
    <w:tmpl w:val="72AE41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529143384">
    <w:abstractNumId w:val="0"/>
  </w:num>
  <w:num w:numId="2" w16cid:durableId="264073439">
    <w:abstractNumId w:val="2"/>
  </w:num>
  <w:num w:numId="3" w16cid:durableId="194834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4OWVhN2FhYjVmMDczOWFhYjA5OTU0OGVhNjUzMzgifQ=="/>
  </w:docVars>
  <w:rsids>
    <w:rsidRoot w:val="00CC5DCF"/>
    <w:rsid w:val="00082537"/>
    <w:rsid w:val="000E1D86"/>
    <w:rsid w:val="00155DE0"/>
    <w:rsid w:val="0020323E"/>
    <w:rsid w:val="00250CFA"/>
    <w:rsid w:val="00251006"/>
    <w:rsid w:val="002A52BD"/>
    <w:rsid w:val="003830C4"/>
    <w:rsid w:val="003C6B95"/>
    <w:rsid w:val="00402612"/>
    <w:rsid w:val="0044153F"/>
    <w:rsid w:val="0048297E"/>
    <w:rsid w:val="00546CA9"/>
    <w:rsid w:val="00585D44"/>
    <w:rsid w:val="005B7BAE"/>
    <w:rsid w:val="006E51E2"/>
    <w:rsid w:val="006F3A6C"/>
    <w:rsid w:val="006F40F6"/>
    <w:rsid w:val="007263E0"/>
    <w:rsid w:val="007A578B"/>
    <w:rsid w:val="007D1FD1"/>
    <w:rsid w:val="00837EF7"/>
    <w:rsid w:val="00860456"/>
    <w:rsid w:val="008C04A9"/>
    <w:rsid w:val="00984FAB"/>
    <w:rsid w:val="009F5FBC"/>
    <w:rsid w:val="00AE5874"/>
    <w:rsid w:val="00B72385"/>
    <w:rsid w:val="00C3475D"/>
    <w:rsid w:val="00C524C5"/>
    <w:rsid w:val="00C621F9"/>
    <w:rsid w:val="00CA2249"/>
    <w:rsid w:val="00CC5DCF"/>
    <w:rsid w:val="00CF72B1"/>
    <w:rsid w:val="00D96A8C"/>
    <w:rsid w:val="00DA258E"/>
    <w:rsid w:val="00DC0A85"/>
    <w:rsid w:val="00DC4C24"/>
    <w:rsid w:val="00E40F32"/>
    <w:rsid w:val="00EA1ED6"/>
    <w:rsid w:val="00F31D2A"/>
    <w:rsid w:val="00F60EBE"/>
    <w:rsid w:val="2B1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A1B84"/>
  <w15:docId w15:val="{79C3FFB7-30B3-4D26-BFD1-4C47BD2E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otnote reference"/>
    <w:basedOn w:val="a0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</Template>
  <TotalTime>1</TotalTime>
  <Pages>7</Pages>
  <Words>471</Words>
  <Characters>2686</Characters>
  <Application>Microsoft Office Word</Application>
  <DocSecurity>0</DocSecurity>
  <Lines>22</Lines>
  <Paragraphs>6</Paragraphs>
  <ScaleCrop>false</ScaleCrop>
  <Company>&lt;公司名称&gt;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lastModifiedBy>clamber</cp:lastModifiedBy>
  <cp:revision>2</cp:revision>
  <dcterms:created xsi:type="dcterms:W3CDTF">2022-06-20T12:58:00Z</dcterms:created>
  <dcterms:modified xsi:type="dcterms:W3CDTF">2022-06-20T12:58:00Z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BAA8BCD35A244FD6BBFDE580B6F70D05</vt:lpwstr>
  </property>
</Properties>
</file>